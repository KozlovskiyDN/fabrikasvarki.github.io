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70" w:rsidRDefault="00476670">
      <w:pPr>
        <w:rPr>
          <w:b/>
          <w:bCs/>
          <w:sz w:val="36"/>
          <w:szCs w:val="36"/>
        </w:rPr>
      </w:pPr>
      <w:r w:rsidRPr="00734BB9">
        <w:rPr>
          <w:b/>
          <w:bCs/>
          <w:sz w:val="36"/>
          <w:szCs w:val="36"/>
        </w:rPr>
        <w:t>Как выбрать навес</w:t>
      </w:r>
      <w:r>
        <w:rPr>
          <w:b/>
          <w:bCs/>
          <w:sz w:val="36"/>
          <w:szCs w:val="36"/>
        </w:rPr>
        <w:t>?</w:t>
      </w:r>
    </w:p>
    <w:p w:rsidR="00476670" w:rsidRDefault="00476670" w:rsidP="00734BB9">
      <w:pPr>
        <w:ind w:firstLine="567"/>
        <w:jc w:val="both"/>
        <w:rPr>
          <w:sz w:val="28"/>
          <w:szCs w:val="28"/>
        </w:rPr>
      </w:pPr>
      <w:r w:rsidRPr="00734BB9">
        <w:rPr>
          <w:sz w:val="28"/>
          <w:szCs w:val="28"/>
        </w:rPr>
        <w:t xml:space="preserve">В настоящее время жители частных домов и коттеджей все чаще стали отказываться от теплых гаражей в пользу навесов. Ведь какие есть доводы в пользу гаража? Ради быстрой заводки автомобиля в период 2 недель морозной зимы строить </w:t>
      </w:r>
      <w:r>
        <w:rPr>
          <w:sz w:val="28"/>
          <w:szCs w:val="28"/>
        </w:rPr>
        <w:t xml:space="preserve">теплое </w:t>
      </w:r>
      <w:r w:rsidRPr="00734BB9">
        <w:rPr>
          <w:sz w:val="28"/>
          <w:szCs w:val="28"/>
        </w:rPr>
        <w:t>помещение не  совсем целесообразно, правда? Самостоятельным ремонтом авто</w:t>
      </w:r>
      <w:r>
        <w:rPr>
          <w:sz w:val="28"/>
          <w:szCs w:val="28"/>
        </w:rPr>
        <w:t>мобиля тоже стало баловаться все</w:t>
      </w:r>
      <w:r w:rsidRPr="00734BB9">
        <w:rPr>
          <w:sz w:val="28"/>
          <w:szCs w:val="28"/>
        </w:rPr>
        <w:t xml:space="preserve"> меньше и меньше людей. </w:t>
      </w:r>
      <w:r>
        <w:rPr>
          <w:sz w:val="28"/>
          <w:szCs w:val="28"/>
        </w:rPr>
        <w:t>Стоимость услуг автосервиса ввиду жесткой конкуренции уже не так кусается, да и современные автомобили стали такими, что без применения специального оборудования и инструмента к ним лучше не подходить. Также следует отметить, что под навесом автомобиль лучше хранить как морозной зимой, так и жарким летом, чем в том же закрытом помещении.</w:t>
      </w:r>
    </w:p>
    <w:p w:rsidR="00476670" w:rsidRPr="00396515" w:rsidRDefault="00476670" w:rsidP="00734BB9">
      <w:pPr>
        <w:ind w:firstLine="567"/>
        <w:jc w:val="both"/>
        <w:rPr>
          <w:b/>
          <w:bCs/>
          <w:sz w:val="28"/>
          <w:szCs w:val="28"/>
        </w:rPr>
      </w:pPr>
      <w:r w:rsidRPr="00396515">
        <w:rPr>
          <w:b/>
          <w:bCs/>
          <w:sz w:val="28"/>
          <w:szCs w:val="28"/>
        </w:rPr>
        <w:t>Так какой же навес выбрать?</w:t>
      </w:r>
    </w:p>
    <w:p w:rsidR="00476670" w:rsidRDefault="00476670" w:rsidP="00734BB9">
      <w:pPr>
        <w:ind w:firstLine="567"/>
        <w:jc w:val="both"/>
        <w:rPr>
          <w:sz w:val="28"/>
          <w:szCs w:val="28"/>
        </w:rPr>
      </w:pPr>
      <w:r>
        <w:rPr>
          <w:sz w:val="28"/>
          <w:szCs w:val="28"/>
        </w:rPr>
        <w:t xml:space="preserve">Начать следует с того, что навес состоит из каркаса и кровельного покрытия. Сегодня выбор материалов настолько велик, что разобраться в них неподготовленному человеку очень сложно. </w:t>
      </w:r>
    </w:p>
    <w:p w:rsidR="00476670" w:rsidRPr="00396515" w:rsidRDefault="00476670" w:rsidP="00734BB9">
      <w:pPr>
        <w:ind w:firstLine="567"/>
        <w:jc w:val="both"/>
        <w:rPr>
          <w:b/>
          <w:bCs/>
          <w:sz w:val="28"/>
          <w:szCs w:val="28"/>
        </w:rPr>
      </w:pPr>
      <w:r w:rsidRPr="00396515">
        <w:rPr>
          <w:b/>
          <w:bCs/>
          <w:sz w:val="28"/>
          <w:szCs w:val="28"/>
        </w:rPr>
        <w:t>Каркас навеса из какого материала?</w:t>
      </w:r>
    </w:p>
    <w:p w:rsidR="00476670" w:rsidRDefault="00476670" w:rsidP="00734BB9">
      <w:pPr>
        <w:ind w:firstLine="567"/>
        <w:jc w:val="both"/>
        <w:rPr>
          <w:sz w:val="28"/>
          <w:szCs w:val="28"/>
        </w:rPr>
      </w:pPr>
      <w:r>
        <w:rPr>
          <w:sz w:val="28"/>
          <w:szCs w:val="28"/>
        </w:rPr>
        <w:t xml:space="preserve">Каркас навеса для автомобиля или террасы можно изготовить из черного или нержавеющего металла, дерева, пластика или алюминия. Не бывает идеального варианта и у каждого из них есть свои плюсы и минусы. </w:t>
      </w:r>
    </w:p>
    <w:p w:rsidR="00476670" w:rsidRDefault="00476670" w:rsidP="00734BB9">
      <w:pPr>
        <w:ind w:firstLine="567"/>
        <w:jc w:val="both"/>
        <w:rPr>
          <w:sz w:val="28"/>
          <w:szCs w:val="28"/>
        </w:rPr>
      </w:pPr>
      <w:r w:rsidRPr="00396515">
        <w:rPr>
          <w:b/>
          <w:bCs/>
          <w:sz w:val="28"/>
          <w:szCs w:val="28"/>
        </w:rPr>
        <w:t>Каркас навеса из</w:t>
      </w:r>
      <w:r>
        <w:rPr>
          <w:sz w:val="28"/>
          <w:szCs w:val="28"/>
        </w:rPr>
        <w:t xml:space="preserve"> </w:t>
      </w:r>
      <w:r w:rsidRPr="00396515">
        <w:rPr>
          <w:b/>
          <w:bCs/>
          <w:sz w:val="28"/>
          <w:szCs w:val="28"/>
        </w:rPr>
        <w:t xml:space="preserve">дерева </w:t>
      </w:r>
      <w:r>
        <w:rPr>
          <w:sz w:val="28"/>
          <w:szCs w:val="28"/>
        </w:rPr>
        <w:t>самый экологически чистый вариант и хорошо подойдет любителям натуральных материалов. Дереву можно придать любую форму, вырезать фигурные столбы и элементы, красиво декорировать различными маслами и пропитками. Но деревянные каркасы подвержены гниению и содержать их в достойном или первозданном состоянии довольно хлопотно и дорого.</w:t>
      </w:r>
    </w:p>
    <w:p w:rsidR="00476670" w:rsidRDefault="00476670" w:rsidP="00734BB9">
      <w:pPr>
        <w:ind w:firstLine="567"/>
        <w:jc w:val="both"/>
        <w:rPr>
          <w:sz w:val="28"/>
          <w:szCs w:val="28"/>
        </w:rPr>
      </w:pPr>
      <w:r w:rsidRPr="00396515">
        <w:rPr>
          <w:b/>
          <w:bCs/>
          <w:sz w:val="28"/>
          <w:szCs w:val="28"/>
        </w:rPr>
        <w:t>Каркасы из</w:t>
      </w:r>
      <w:r>
        <w:rPr>
          <w:sz w:val="28"/>
          <w:szCs w:val="28"/>
        </w:rPr>
        <w:t xml:space="preserve"> </w:t>
      </w:r>
      <w:r w:rsidRPr="00396515">
        <w:rPr>
          <w:b/>
          <w:bCs/>
          <w:sz w:val="28"/>
          <w:szCs w:val="28"/>
        </w:rPr>
        <w:t>пластика</w:t>
      </w:r>
      <w:r>
        <w:rPr>
          <w:sz w:val="28"/>
          <w:szCs w:val="28"/>
        </w:rPr>
        <w:t xml:space="preserve"> с каждым годом находят все более широкое распространение. Их можно делать любого цвета, они не гниют и не ржавеют, но имеют также свои недостатки. Пластик с годами теряет свою прочность и через несколько лет становится более хрупким, особенно при минусовых температурах. Ведь при эксплуатации вы можете нечаянно ударить и повредить каркас навеса. Также эти каркасы пока довольно дороги.</w:t>
      </w:r>
    </w:p>
    <w:p w:rsidR="00476670" w:rsidRDefault="00476670" w:rsidP="00734BB9">
      <w:pPr>
        <w:ind w:firstLine="567"/>
        <w:jc w:val="both"/>
        <w:rPr>
          <w:sz w:val="28"/>
          <w:szCs w:val="28"/>
        </w:rPr>
      </w:pPr>
      <w:r w:rsidRPr="00396515">
        <w:rPr>
          <w:b/>
          <w:bCs/>
          <w:sz w:val="28"/>
          <w:szCs w:val="28"/>
        </w:rPr>
        <w:t>Каркасы из алюминия</w:t>
      </w:r>
      <w:r>
        <w:rPr>
          <w:sz w:val="28"/>
          <w:szCs w:val="28"/>
        </w:rPr>
        <w:t xml:space="preserve"> также не подвержены ржавчине и гниению, но главный недостаток алюминия это его стоимость, ведь это довольно легкий и мягкий металл, а для того чтобы сделать достаточную несущую способность из данного материала, необходимо использовать его в большом количестве.</w:t>
      </w:r>
    </w:p>
    <w:p w:rsidR="00476670" w:rsidRPr="00396515" w:rsidRDefault="00476670" w:rsidP="00734BB9">
      <w:pPr>
        <w:ind w:firstLine="567"/>
        <w:jc w:val="both"/>
        <w:rPr>
          <w:b/>
          <w:bCs/>
          <w:sz w:val="28"/>
          <w:szCs w:val="28"/>
        </w:rPr>
      </w:pPr>
      <w:r w:rsidRPr="00396515">
        <w:rPr>
          <w:b/>
          <w:bCs/>
          <w:sz w:val="28"/>
          <w:szCs w:val="28"/>
        </w:rPr>
        <w:t>Каркасы навеса из стали.</w:t>
      </w:r>
    </w:p>
    <w:p w:rsidR="00476670" w:rsidRDefault="00476670" w:rsidP="00734BB9">
      <w:pPr>
        <w:ind w:firstLine="567"/>
        <w:jc w:val="both"/>
        <w:rPr>
          <w:sz w:val="28"/>
          <w:szCs w:val="28"/>
        </w:rPr>
      </w:pPr>
      <w:r>
        <w:rPr>
          <w:sz w:val="28"/>
          <w:szCs w:val="28"/>
        </w:rPr>
        <w:t>Самым распространенным и любимым на сегодняшний день вариантом изготовления каркаса навеса является металл. Ведь этот материал обладает хорошей несущей способностью, ему можно придавать любые формы, украшать коваными элементами и т.д. Большим минусом металла конечно является ржавчина. Для уменьшения этого минуса используют различные варианты покрытия металла от обычной покраски до горячего цинкования. Способов защиты металла от коррозии настолько много, что эта тема заслуживает отдельной статьи.</w:t>
      </w:r>
    </w:p>
    <w:p w:rsidR="00476670" w:rsidRDefault="00476670" w:rsidP="00734BB9">
      <w:pPr>
        <w:ind w:firstLine="567"/>
        <w:jc w:val="both"/>
        <w:rPr>
          <w:sz w:val="28"/>
          <w:szCs w:val="28"/>
        </w:rPr>
      </w:pPr>
      <w:r>
        <w:rPr>
          <w:sz w:val="28"/>
          <w:szCs w:val="28"/>
        </w:rPr>
        <w:t>Какой вариант каркаса навеса выбрать решать как всегда только Вам. Трезво оцените для себя все плюсы и минусы различных материалов и сделайте правильный выбор.</w:t>
      </w:r>
    </w:p>
    <w:p w:rsidR="00476670" w:rsidRPr="00734BB9" w:rsidRDefault="00476670" w:rsidP="00734BB9">
      <w:pPr>
        <w:ind w:firstLine="567"/>
        <w:jc w:val="both"/>
        <w:rPr>
          <w:sz w:val="28"/>
          <w:szCs w:val="28"/>
        </w:rPr>
      </w:pPr>
      <w:r>
        <w:rPr>
          <w:sz w:val="28"/>
          <w:szCs w:val="28"/>
        </w:rPr>
        <w:t>В следующей статье мы рассмотрим варианты кровельного покрытия навесов.</w:t>
      </w:r>
    </w:p>
    <w:p w:rsidR="00476670" w:rsidRPr="00734BB9" w:rsidRDefault="00476670">
      <w:pPr>
        <w:rPr>
          <w:b/>
          <w:bCs/>
          <w:sz w:val="36"/>
          <w:szCs w:val="36"/>
        </w:rPr>
      </w:pPr>
    </w:p>
    <w:sectPr w:rsidR="00476670" w:rsidRPr="00734BB9" w:rsidSect="00F25F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4BB9"/>
    <w:rsid w:val="00071B7C"/>
    <w:rsid w:val="00396515"/>
    <w:rsid w:val="00476670"/>
    <w:rsid w:val="006F4F22"/>
    <w:rsid w:val="00734BB9"/>
    <w:rsid w:val="007C1ECA"/>
    <w:rsid w:val="00991EAB"/>
    <w:rsid w:val="00A04C0E"/>
    <w:rsid w:val="00AB626E"/>
    <w:rsid w:val="00C8310C"/>
    <w:rsid w:val="00EE6724"/>
    <w:rsid w:val="00F25F20"/>
    <w:rsid w:val="00FF74F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20"/>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1370</TotalTime>
  <Pages>2</Pages>
  <Words>443</Words>
  <Characters>2531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Vasiliy</cp:lastModifiedBy>
  <cp:revision>4</cp:revision>
  <dcterms:created xsi:type="dcterms:W3CDTF">2018-05-30T12:01:00Z</dcterms:created>
  <dcterms:modified xsi:type="dcterms:W3CDTF">2019-04-16T20:12:00Z</dcterms:modified>
</cp:coreProperties>
</file>